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rsidTr="00E941EF">
        <w:tc>
          <w:tcPr>
            <w:tcW w:w="3023" w:type="dxa"/>
          </w:tcPr>
          <w:sdt>
            <w:sdtPr>
              <w:alias w:val="Your Name:"/>
              <w:tag w:val="Your Name:"/>
              <w:id w:val="-1220516334"/>
              <w:placeholder>
                <w:docPart w:val="8D89944ECD4C4509A0B3798C0830DE82"/>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1A62DC" w:rsidP="003856C9">
                <w:pPr>
                  <w:pStyle w:val="Heading1"/>
                </w:pPr>
                <w:r>
                  <w:t>Tran thanh tuan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6F1147C3" wp14:editId="04FAEE04">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8D3BE5D"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1A62DC" w:rsidP="001A62DC">
                  <w:pPr>
                    <w:pStyle w:val="Heading3"/>
                  </w:pPr>
                  <w:r>
                    <w:t>tran.thanh.tuan269@gmail.com</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2989D1C4" wp14:editId="27411C87">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609F15"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1A62DC" w:rsidP="001A62DC">
                  <w:pPr>
                    <w:pStyle w:val="Heading3"/>
                  </w:pPr>
                  <w:r>
                    <w:t>0973.619.398</w:t>
                  </w:r>
                </w:p>
              </w:tc>
            </w:tr>
            <w:tr w:rsidR="005A7E57" w:rsidRPr="005152F2" w:rsidTr="00F56435">
              <w:tc>
                <w:tcPr>
                  <w:tcW w:w="3023" w:type="dxa"/>
                  <w:tcMar>
                    <w:top w:w="374" w:type="dxa"/>
                    <w:bottom w:w="115" w:type="dxa"/>
                  </w:tcMar>
                </w:tcPr>
                <w:p w:rsidR="002C77B9" w:rsidRDefault="003A7762" w:rsidP="002C77B9">
                  <w:pPr>
                    <w:pStyle w:val="Heading3"/>
                  </w:pPr>
                  <w:sdt>
                    <w:sdtPr>
                      <w:alias w:val="Objective:"/>
                      <w:tag w:val="Objective:"/>
                      <w:id w:val="319159961"/>
                      <w:placeholder>
                        <w:docPart w:val="A9CC465FD5194B8FAEFC997389BBF001"/>
                      </w:placeholder>
                      <w:temporary/>
                      <w:showingPlcHdr/>
                      <w15:appearance w15:val="hidden"/>
                    </w:sdtPr>
                    <w:sdtEndPr/>
                    <w:sdtContent>
                      <w:r w:rsidR="002B7747">
                        <w:t>Objective</w:t>
                      </w:r>
                    </w:sdtContent>
                  </w:sdt>
                </w:p>
                <w:p w:rsidR="005A7E57" w:rsidRDefault="00616FF4" w:rsidP="00616FF4">
                  <w:pPr>
                    <w:pStyle w:val="GraphicElement"/>
                  </w:pPr>
                  <w:r>
                    <mc:AlternateContent>
                      <mc:Choice Requires="wps">
                        <w:drawing>
                          <wp:inline distT="0" distB="0" distL="0" distR="0" wp14:anchorId="07F03619" wp14:editId="25580266">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72E7D0"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rsidR="005A7E57" w:rsidRDefault="001A62DC" w:rsidP="001A62DC">
                  <w:r w:rsidRPr="001A62DC">
                    <w:t>Seeking a position in life to utilize my skills and abilities and achieve professional growth while being resourceful, innovative and flexible. To add valuable assets to your esteemed organization as an active member.</w:t>
                  </w:r>
                </w:p>
              </w:tc>
            </w:tr>
            <w:tr w:rsidR="00463463" w:rsidRPr="005152F2" w:rsidTr="00F56435">
              <w:tc>
                <w:tcPr>
                  <w:tcW w:w="3023" w:type="dxa"/>
                  <w:tcMar>
                    <w:top w:w="374" w:type="dxa"/>
                    <w:bottom w:w="115" w:type="dxa"/>
                  </w:tcMar>
                </w:tcPr>
                <w:p w:rsidR="005A7E57" w:rsidRDefault="003A7762" w:rsidP="0043426C">
                  <w:pPr>
                    <w:pStyle w:val="Heading3"/>
                  </w:pPr>
                  <w:sdt>
                    <w:sdtPr>
                      <w:alias w:val="Skills:"/>
                      <w:tag w:val="Skills:"/>
                      <w:id w:val="1490835561"/>
                      <w:placeholder>
                        <w:docPart w:val="A0393F1470E54C0BAD5B98E7D950D8FD"/>
                      </w:placeholder>
                      <w:temporary/>
                      <w:showingPlcHdr/>
                      <w15:appearance w15:val="hidden"/>
                    </w:sdtPr>
                    <w:sdtEndPr/>
                    <w:sdtContent>
                      <w:r w:rsidR="007B2F5C">
                        <w:t>Skills</w:t>
                      </w:r>
                    </w:sdtContent>
                  </w:sdt>
                </w:p>
                <w:p w:rsidR="00616FF4" w:rsidRPr="005A7E57" w:rsidRDefault="00616FF4" w:rsidP="00616FF4">
                  <w:pPr>
                    <w:pStyle w:val="GraphicElement"/>
                  </w:pPr>
                  <w:r>
                    <mc:AlternateContent>
                      <mc:Choice Requires="wps">
                        <w:drawing>
                          <wp:inline distT="0" distB="0" distL="0" distR="0" wp14:anchorId="46070FDF" wp14:editId="17F8CA23">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C452EA"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6Kv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de+ir8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rsidR="00463463" w:rsidRPr="005152F2" w:rsidRDefault="0044309C" w:rsidP="00463463">
                  <w:r>
                    <w:rPr>
                      <w:rFonts w:ascii="Consolas" w:hAnsi="Consolas" w:cs="Consolas"/>
                      <w:color w:val="222222"/>
                      <w:sz w:val="18"/>
                      <w:szCs w:val="18"/>
                      <w:shd w:val="clear" w:color="auto" w:fill="FFFFFF"/>
                    </w:rPr>
                    <w:t>Communication</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Ability to Work Under Pressure</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Decision Making</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Time Management</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Self-motivation</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Leadership</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Adaptability</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Teamwork</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Creativity</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rsidTr="00396369">
              <w:trPr>
                <w:trHeight w:val="4104"/>
              </w:trPr>
              <w:tc>
                <w:tcPr>
                  <w:tcW w:w="5191" w:type="dxa"/>
                  <w:tcMar>
                    <w:left w:w="115" w:type="dxa"/>
                    <w:bottom w:w="374" w:type="dxa"/>
                    <w:right w:w="115" w:type="dxa"/>
                  </w:tcMar>
                </w:tcPr>
                <w:p w:rsidR="008F6337" w:rsidRPr="005152F2" w:rsidRDefault="003A7762" w:rsidP="008F6337">
                  <w:pPr>
                    <w:pStyle w:val="Heading2"/>
                  </w:pPr>
                  <w:sdt>
                    <w:sdtPr>
                      <w:alias w:val="Experience:"/>
                      <w:tag w:val="Experience:"/>
                      <w:id w:val="1217937480"/>
                      <w:placeholder>
                        <w:docPart w:val="872D58240D7F4797ABDDD1753FCB3D1A"/>
                      </w:placeholder>
                      <w:temporary/>
                      <w:showingPlcHdr/>
                      <w15:appearance w15:val="hidden"/>
                    </w:sdtPr>
                    <w:sdtEndPr/>
                    <w:sdtContent>
                      <w:r w:rsidR="003053D9" w:rsidRPr="005152F2">
                        <w:t>Experience</w:t>
                      </w:r>
                    </w:sdtContent>
                  </w:sdt>
                </w:p>
                <w:p w:rsidR="008F6337" w:rsidRPr="0043426C" w:rsidRDefault="0044309C" w:rsidP="002B3890">
                  <w:pPr>
                    <w:pStyle w:val="Heading4"/>
                  </w:pPr>
                  <w:r>
                    <w:t>PHP DEVELOPer / Seta international</w:t>
                  </w:r>
                </w:p>
                <w:p w:rsidR="008F6337" w:rsidRPr="005152F2" w:rsidRDefault="0044309C" w:rsidP="008F6337">
                  <w:pPr>
                    <w:pStyle w:val="Heading5"/>
                  </w:pPr>
                  <w:r>
                    <w:t>2012 - 2015</w:t>
                  </w:r>
                </w:p>
                <w:p w:rsidR="008F6337" w:rsidRPr="00191C4C" w:rsidRDefault="00191C4C" w:rsidP="00191C4C">
                  <w:pPr>
                    <w:pStyle w:val="Heading5"/>
                    <w:rPr>
                      <w:rFonts w:asciiTheme="minorHAnsi" w:eastAsiaTheme="minorHAnsi" w:hAnsiTheme="minorHAnsi" w:cstheme="minorBidi"/>
                    </w:rPr>
                  </w:pPr>
                  <w:r w:rsidRPr="00191C4C">
                    <w:rPr>
                      <w:rFonts w:asciiTheme="minorHAnsi" w:eastAsiaTheme="minorHAnsi" w:hAnsiTheme="minorHAnsi" w:cstheme="minorBidi"/>
                    </w:rPr>
                    <w:t>Work closely with the clients to manage clients’ expect</w:t>
                  </w:r>
                  <w:r>
                    <w:rPr>
                      <w:rFonts w:asciiTheme="minorHAnsi" w:eastAsiaTheme="minorHAnsi" w:hAnsiTheme="minorHAnsi" w:cstheme="minorBidi"/>
                    </w:rPr>
                    <w:t xml:space="preserve">ations and delivery of software </w:t>
                  </w:r>
                  <w:r w:rsidRPr="00191C4C">
                    <w:rPr>
                      <w:rFonts w:asciiTheme="minorHAnsi" w:eastAsiaTheme="minorHAnsi" w:hAnsiTheme="minorHAnsi" w:cstheme="minorBidi"/>
                    </w:rPr>
                    <w:t>projects/releases on time</w:t>
                  </w:r>
                  <w:r>
                    <w:t>.</w:t>
                  </w:r>
                </w:p>
                <w:p w:rsidR="007B2F5C" w:rsidRPr="0043426C" w:rsidRDefault="00191C4C" w:rsidP="0043426C">
                  <w:pPr>
                    <w:pStyle w:val="Heading4"/>
                  </w:pPr>
                  <w:r>
                    <w:t>freelancer</w:t>
                  </w:r>
                </w:p>
                <w:p w:rsidR="007B2F5C" w:rsidRPr="005152F2" w:rsidRDefault="00191C4C" w:rsidP="007B2F5C">
                  <w:pPr>
                    <w:pStyle w:val="Heading5"/>
                  </w:pPr>
                  <w:r>
                    <w:t>2015 - 2016</w:t>
                  </w:r>
                </w:p>
                <w:p w:rsidR="00191C4C" w:rsidRDefault="00191C4C" w:rsidP="00191C4C">
                  <w:pPr>
                    <w:pStyle w:val="Heading5"/>
                  </w:pPr>
                  <w:r w:rsidRPr="00191C4C">
                    <w:rPr>
                      <w:rFonts w:asciiTheme="minorHAnsi" w:eastAsiaTheme="minorHAnsi" w:hAnsiTheme="minorHAnsi" w:cstheme="minorBidi"/>
                    </w:rPr>
                    <w:t>Work closely with the clients to manage clients’ expect</w:t>
                  </w:r>
                  <w:r>
                    <w:rPr>
                      <w:rFonts w:asciiTheme="minorHAnsi" w:eastAsiaTheme="minorHAnsi" w:hAnsiTheme="minorHAnsi" w:cstheme="minorBidi"/>
                    </w:rPr>
                    <w:t xml:space="preserve">ations and delivery of software </w:t>
                  </w:r>
                  <w:r w:rsidRPr="00191C4C">
                    <w:rPr>
                      <w:rFonts w:asciiTheme="minorHAnsi" w:eastAsiaTheme="minorHAnsi" w:hAnsiTheme="minorHAnsi" w:cstheme="minorBidi"/>
                    </w:rPr>
                    <w:t>projects/releases on time</w:t>
                  </w:r>
                  <w:r>
                    <w:t xml:space="preserve"> </w:t>
                  </w:r>
                  <w:r w:rsidRPr="00191C4C">
                    <w:t>and within budget.</w:t>
                  </w:r>
                </w:p>
                <w:p w:rsidR="00191C4C" w:rsidRPr="0043426C" w:rsidRDefault="00191C4C" w:rsidP="00191C4C">
                  <w:pPr>
                    <w:pStyle w:val="Heading4"/>
                  </w:pPr>
                  <w:r>
                    <w:t>PHP developer / kaopiz</w:t>
                  </w:r>
                </w:p>
                <w:p w:rsidR="00191C4C" w:rsidRPr="005152F2" w:rsidRDefault="00191C4C" w:rsidP="00191C4C">
                  <w:pPr>
                    <w:pStyle w:val="Heading5"/>
                  </w:pPr>
                  <w:r>
                    <w:t>1/</w:t>
                  </w:r>
                  <w:r>
                    <w:t>201</w:t>
                  </w:r>
                  <w:r>
                    <w:t>7</w:t>
                  </w:r>
                  <w:r>
                    <w:t xml:space="preserve"> </w:t>
                  </w:r>
                  <w:r>
                    <w:t>–</w:t>
                  </w:r>
                  <w:r>
                    <w:t xml:space="preserve"> </w:t>
                  </w:r>
                  <w:r>
                    <w:t>8/2017</w:t>
                  </w:r>
                </w:p>
                <w:p w:rsidR="00191C4C" w:rsidRDefault="00191C4C" w:rsidP="00191C4C">
                  <w:pPr>
                    <w:pStyle w:val="Heading5"/>
                  </w:pPr>
                  <w:r w:rsidRPr="00191C4C">
                    <w:rPr>
                      <w:rFonts w:asciiTheme="minorHAnsi" w:eastAsiaTheme="minorHAnsi" w:hAnsiTheme="minorHAnsi" w:cstheme="minorBidi"/>
                    </w:rPr>
                    <w:t>Work closely with the clients to manage clients’ expect</w:t>
                  </w:r>
                  <w:r>
                    <w:rPr>
                      <w:rFonts w:asciiTheme="minorHAnsi" w:eastAsiaTheme="minorHAnsi" w:hAnsiTheme="minorHAnsi" w:cstheme="minorBidi"/>
                    </w:rPr>
                    <w:t xml:space="preserve">ations and delivery of software </w:t>
                  </w:r>
                  <w:r>
                    <w:rPr>
                      <w:rFonts w:asciiTheme="minorHAnsi" w:eastAsiaTheme="minorHAnsi" w:hAnsiTheme="minorHAnsi" w:cstheme="minorBidi"/>
                    </w:rPr>
                    <w:t>projects/releases on time</w:t>
                  </w:r>
                  <w:r w:rsidRPr="00191C4C">
                    <w:t>.</w:t>
                  </w:r>
                </w:p>
                <w:p w:rsidR="00191C4C" w:rsidRPr="0043426C" w:rsidRDefault="00191C4C" w:rsidP="00191C4C">
                  <w:pPr>
                    <w:pStyle w:val="Heading4"/>
                  </w:pPr>
                  <w:r>
                    <w:t xml:space="preserve">PHP developer / </w:t>
                  </w:r>
                  <w:r>
                    <w:t>GMON</w:t>
                  </w:r>
                </w:p>
                <w:p w:rsidR="00191C4C" w:rsidRPr="005152F2" w:rsidRDefault="00191C4C" w:rsidP="00191C4C">
                  <w:pPr>
                    <w:pStyle w:val="Heading5"/>
                  </w:pPr>
                  <w:r>
                    <w:t>8</w:t>
                  </w:r>
                  <w:r>
                    <w:t xml:space="preserve">/2017 – </w:t>
                  </w:r>
                  <w:r>
                    <w:t>12</w:t>
                  </w:r>
                  <w:r>
                    <w:t>/2017</w:t>
                  </w:r>
                </w:p>
                <w:p w:rsidR="00191C4C" w:rsidRDefault="00191C4C" w:rsidP="00191C4C">
                  <w:pPr>
                    <w:pStyle w:val="Heading5"/>
                  </w:pPr>
                  <w:r w:rsidRPr="00191C4C">
                    <w:rPr>
                      <w:rFonts w:asciiTheme="minorHAnsi" w:eastAsiaTheme="minorHAnsi" w:hAnsiTheme="minorHAnsi" w:cstheme="minorBidi"/>
                    </w:rPr>
                    <w:t xml:space="preserve">Analyst, design, develop, support, </w:t>
                  </w:r>
                  <w:proofErr w:type="gramStart"/>
                  <w:r w:rsidRPr="00191C4C">
                    <w:rPr>
                      <w:rFonts w:asciiTheme="minorHAnsi" w:eastAsiaTheme="minorHAnsi" w:hAnsiTheme="minorHAnsi" w:cstheme="minorBidi"/>
                    </w:rPr>
                    <w:t>consult</w:t>
                  </w:r>
                  <w:proofErr w:type="gramEnd"/>
                  <w:r w:rsidRPr="00191C4C">
                    <w:rPr>
                      <w:rFonts w:asciiTheme="minorHAnsi" w:eastAsiaTheme="minorHAnsi" w:hAnsiTheme="minorHAnsi" w:cstheme="minorBidi"/>
                    </w:rPr>
                    <w:t xml:space="preserve"> for my company</w:t>
                  </w:r>
                  <w:r w:rsidRPr="00191C4C">
                    <w:t>.</w:t>
                  </w:r>
                </w:p>
                <w:p w:rsidR="00191C4C" w:rsidRDefault="00191C4C" w:rsidP="00191C4C"/>
                <w:p w:rsidR="00191C4C" w:rsidRPr="00191C4C" w:rsidRDefault="00191C4C" w:rsidP="00191C4C"/>
                <w:p w:rsidR="008F6337" w:rsidRDefault="008F6337" w:rsidP="00832F81"/>
              </w:tc>
            </w:tr>
            <w:tr w:rsidR="008F6337" w:rsidTr="00396369">
              <w:trPr>
                <w:trHeight w:val="3672"/>
              </w:trPr>
              <w:tc>
                <w:tcPr>
                  <w:tcW w:w="5191" w:type="dxa"/>
                  <w:tcMar>
                    <w:left w:w="115" w:type="dxa"/>
                    <w:bottom w:w="374" w:type="dxa"/>
                    <w:right w:w="115" w:type="dxa"/>
                  </w:tcMar>
                </w:tcPr>
                <w:p w:rsidR="008F6337" w:rsidRPr="005152F2" w:rsidRDefault="003A7762" w:rsidP="008F6337">
                  <w:pPr>
                    <w:pStyle w:val="Heading2"/>
                  </w:pPr>
                  <w:sdt>
                    <w:sdtPr>
                      <w:alias w:val="Education:"/>
                      <w:tag w:val="Education:"/>
                      <w:id w:val="1349516922"/>
                      <w:placeholder>
                        <w:docPart w:val="45A1B54FA83541F6A14671C08F519B87"/>
                      </w:placeholder>
                      <w:temporary/>
                      <w:showingPlcHdr/>
                      <w15:appearance w15:val="hidden"/>
                    </w:sdtPr>
                    <w:sdtEndPr/>
                    <w:sdtContent>
                      <w:r w:rsidR="003053D9" w:rsidRPr="005152F2">
                        <w:t>Education</w:t>
                      </w:r>
                    </w:sdtContent>
                  </w:sdt>
                </w:p>
                <w:p w:rsidR="007B2F5C" w:rsidRPr="0043426C" w:rsidRDefault="00A669B4" w:rsidP="002B3890">
                  <w:pPr>
                    <w:pStyle w:val="Heading4"/>
                  </w:pPr>
                  <w:r w:rsidRPr="00A669B4">
                    <w:t>Hanoi University of Technology</w:t>
                  </w:r>
                </w:p>
                <w:p w:rsidR="007B2F5C" w:rsidRPr="005152F2" w:rsidRDefault="00A669B4" w:rsidP="007B2F5C">
                  <w:pPr>
                    <w:pStyle w:val="Heading5"/>
                  </w:pPr>
                  <w:r>
                    <w:t>2007 - 2012</w:t>
                  </w:r>
                </w:p>
                <w:p w:rsidR="008F6337" w:rsidRDefault="008F6337" w:rsidP="00A669B4"/>
              </w:tc>
            </w:tr>
            <w:tr w:rsidR="008F6337" w:rsidTr="00B85871">
              <w:tc>
                <w:tcPr>
                  <w:tcW w:w="5191" w:type="dxa"/>
                </w:tcPr>
                <w:p w:rsidR="008F6337" w:rsidRPr="005152F2" w:rsidRDefault="008F6337" w:rsidP="00A669B4">
                  <w:pPr>
                    <w:pStyle w:val="Heading2"/>
                    <w:jc w:val="both"/>
                  </w:pPr>
                  <w:bookmarkStart w:id="0" w:name="_GoBack"/>
                  <w:bookmarkEnd w:id="0"/>
                </w:p>
                <w:p w:rsidR="008F6337" w:rsidRDefault="008F6337" w:rsidP="00A669B4"/>
              </w:tc>
            </w:tr>
          </w:tbl>
          <w:p w:rsidR="008F6337" w:rsidRPr="005152F2" w:rsidRDefault="008F6337" w:rsidP="003856C9"/>
        </w:tc>
      </w:tr>
    </w:tbl>
    <w:p w:rsidR="00E941EF" w:rsidRDefault="00E941EF" w:rsidP="0019561F">
      <w:pPr>
        <w:pStyle w:val="NoSpacing"/>
      </w:pPr>
    </w:p>
    <w:sectPr w:rsidR="00E941EF" w:rsidSect="00FE20E6">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762" w:rsidRDefault="003A7762" w:rsidP="003856C9">
      <w:pPr>
        <w:spacing w:after="0" w:line="240" w:lineRule="auto"/>
      </w:pPr>
      <w:r>
        <w:separator/>
      </w:r>
    </w:p>
  </w:endnote>
  <w:endnote w:type="continuationSeparator" w:id="0">
    <w:p w:rsidR="003A7762" w:rsidRDefault="003A7762"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EC548C7"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A669B4">
          <w:rPr>
            <w:noProof/>
          </w:rPr>
          <w:t>2</w:t>
        </w:r>
        <w:r w:rsidR="001765FE">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76494A70" wp14:editId="74B9B1EE">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B0AEBF7"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762" w:rsidRDefault="003A7762" w:rsidP="003856C9">
      <w:pPr>
        <w:spacing w:after="0" w:line="240" w:lineRule="auto"/>
      </w:pPr>
      <w:r>
        <w:separator/>
      </w:r>
    </w:p>
  </w:footnote>
  <w:footnote w:type="continuationSeparator" w:id="0">
    <w:p w:rsidR="003A7762" w:rsidRDefault="003A7762"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2F25FAE"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0D479137" wp14:editId="0D9AA62D">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822DED0"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oB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DC"/>
    <w:rsid w:val="00052BE1"/>
    <w:rsid w:val="0007412A"/>
    <w:rsid w:val="0010199E"/>
    <w:rsid w:val="001765FE"/>
    <w:rsid w:val="00191C4C"/>
    <w:rsid w:val="0019561F"/>
    <w:rsid w:val="001A62DC"/>
    <w:rsid w:val="001B32D2"/>
    <w:rsid w:val="00293B83"/>
    <w:rsid w:val="002A3621"/>
    <w:rsid w:val="002B3890"/>
    <w:rsid w:val="002B7747"/>
    <w:rsid w:val="002C77B9"/>
    <w:rsid w:val="002F485A"/>
    <w:rsid w:val="003053D9"/>
    <w:rsid w:val="003856C9"/>
    <w:rsid w:val="00396369"/>
    <w:rsid w:val="003A7762"/>
    <w:rsid w:val="003F4D31"/>
    <w:rsid w:val="0043426C"/>
    <w:rsid w:val="00441EB9"/>
    <w:rsid w:val="0044309C"/>
    <w:rsid w:val="00463463"/>
    <w:rsid w:val="00473EF8"/>
    <w:rsid w:val="004760E5"/>
    <w:rsid w:val="004D22BB"/>
    <w:rsid w:val="005152F2"/>
    <w:rsid w:val="00534E4E"/>
    <w:rsid w:val="00551D35"/>
    <w:rsid w:val="00557019"/>
    <w:rsid w:val="005674AC"/>
    <w:rsid w:val="005A1E51"/>
    <w:rsid w:val="005A7E57"/>
    <w:rsid w:val="00616FF4"/>
    <w:rsid w:val="006A3CE7"/>
    <w:rsid w:val="00743379"/>
    <w:rsid w:val="007803B7"/>
    <w:rsid w:val="007B2F5C"/>
    <w:rsid w:val="007C5F05"/>
    <w:rsid w:val="00832043"/>
    <w:rsid w:val="00832F81"/>
    <w:rsid w:val="008C7CA2"/>
    <w:rsid w:val="008F6337"/>
    <w:rsid w:val="00A42F91"/>
    <w:rsid w:val="00A669B4"/>
    <w:rsid w:val="00AF1258"/>
    <w:rsid w:val="00B01E52"/>
    <w:rsid w:val="00B550FC"/>
    <w:rsid w:val="00B85871"/>
    <w:rsid w:val="00B93310"/>
    <w:rsid w:val="00BC1F18"/>
    <w:rsid w:val="00BD2E58"/>
    <w:rsid w:val="00BF6BAB"/>
    <w:rsid w:val="00C007A5"/>
    <w:rsid w:val="00C4403A"/>
    <w:rsid w:val="00CC7492"/>
    <w:rsid w:val="00CE6306"/>
    <w:rsid w:val="00D11C4D"/>
    <w:rsid w:val="00D5067A"/>
    <w:rsid w:val="00DC79BB"/>
    <w:rsid w:val="00E34D5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C7627-964B-4421-9A46-946C4C90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39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89944ECD4C4509A0B3798C0830DE82"/>
        <w:category>
          <w:name w:val="General"/>
          <w:gallery w:val="placeholder"/>
        </w:category>
        <w:types>
          <w:type w:val="bbPlcHdr"/>
        </w:types>
        <w:behaviors>
          <w:behavior w:val="content"/>
        </w:behaviors>
        <w:guid w:val="{5DAEF506-579D-4EAD-92AF-6DE1A06535E3}"/>
      </w:docPartPr>
      <w:docPartBody>
        <w:p w:rsidR="00000000" w:rsidRDefault="0057019B">
          <w:pPr>
            <w:pStyle w:val="8D89944ECD4C4509A0B3798C0830DE82"/>
          </w:pPr>
          <w:r w:rsidRPr="005152F2">
            <w:t>Your Name</w:t>
          </w:r>
        </w:p>
      </w:docPartBody>
    </w:docPart>
    <w:docPart>
      <w:docPartPr>
        <w:name w:val="A9CC465FD5194B8FAEFC997389BBF001"/>
        <w:category>
          <w:name w:val="General"/>
          <w:gallery w:val="placeholder"/>
        </w:category>
        <w:types>
          <w:type w:val="bbPlcHdr"/>
        </w:types>
        <w:behaviors>
          <w:behavior w:val="content"/>
        </w:behaviors>
        <w:guid w:val="{E2443313-EEDC-4B0D-9816-1A3C032DB8C8}"/>
      </w:docPartPr>
      <w:docPartBody>
        <w:p w:rsidR="00000000" w:rsidRDefault="0057019B">
          <w:pPr>
            <w:pStyle w:val="A9CC465FD5194B8FAEFC997389BBF001"/>
          </w:pPr>
          <w:r>
            <w:t>Objective</w:t>
          </w:r>
        </w:p>
      </w:docPartBody>
    </w:docPart>
    <w:docPart>
      <w:docPartPr>
        <w:name w:val="A0393F1470E54C0BAD5B98E7D950D8FD"/>
        <w:category>
          <w:name w:val="General"/>
          <w:gallery w:val="placeholder"/>
        </w:category>
        <w:types>
          <w:type w:val="bbPlcHdr"/>
        </w:types>
        <w:behaviors>
          <w:behavior w:val="content"/>
        </w:behaviors>
        <w:guid w:val="{75552081-2928-4CEC-B1F7-BF76356C0145}"/>
      </w:docPartPr>
      <w:docPartBody>
        <w:p w:rsidR="00000000" w:rsidRDefault="0057019B">
          <w:pPr>
            <w:pStyle w:val="A0393F1470E54C0BAD5B98E7D950D8FD"/>
          </w:pPr>
          <w:r>
            <w:t>Skills</w:t>
          </w:r>
        </w:p>
      </w:docPartBody>
    </w:docPart>
    <w:docPart>
      <w:docPartPr>
        <w:name w:val="872D58240D7F4797ABDDD1753FCB3D1A"/>
        <w:category>
          <w:name w:val="General"/>
          <w:gallery w:val="placeholder"/>
        </w:category>
        <w:types>
          <w:type w:val="bbPlcHdr"/>
        </w:types>
        <w:behaviors>
          <w:behavior w:val="content"/>
        </w:behaviors>
        <w:guid w:val="{E355D4D2-E12E-4DC9-B6F4-EDCAADDA3EE5}"/>
      </w:docPartPr>
      <w:docPartBody>
        <w:p w:rsidR="00000000" w:rsidRDefault="0057019B">
          <w:pPr>
            <w:pStyle w:val="872D58240D7F4797ABDDD1753FCB3D1A"/>
          </w:pPr>
          <w:r w:rsidRPr="005152F2">
            <w:t>Experience</w:t>
          </w:r>
        </w:p>
      </w:docPartBody>
    </w:docPart>
    <w:docPart>
      <w:docPartPr>
        <w:name w:val="45A1B54FA83541F6A14671C08F519B87"/>
        <w:category>
          <w:name w:val="General"/>
          <w:gallery w:val="placeholder"/>
        </w:category>
        <w:types>
          <w:type w:val="bbPlcHdr"/>
        </w:types>
        <w:behaviors>
          <w:behavior w:val="content"/>
        </w:behaviors>
        <w:guid w:val="{AD4B6D94-11D6-4D76-8AFC-FD0E6302E718}"/>
      </w:docPartPr>
      <w:docPartBody>
        <w:p w:rsidR="00000000" w:rsidRDefault="0057019B">
          <w:pPr>
            <w:pStyle w:val="45A1B54FA83541F6A14671C08F519B87"/>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C91"/>
    <w:rsid w:val="0057019B"/>
    <w:rsid w:val="007A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9944ECD4C4509A0B3798C0830DE82">
    <w:name w:val="8D89944ECD4C4509A0B3798C0830DE82"/>
  </w:style>
  <w:style w:type="paragraph" w:customStyle="1" w:styleId="4D7A5E1B5BA442C0A5D25C5EC19977A9">
    <w:name w:val="4D7A5E1B5BA442C0A5D25C5EC19977A9"/>
  </w:style>
  <w:style w:type="paragraph" w:customStyle="1" w:styleId="AE96C1091FCC4EFFBF5927BBB78D2C1E">
    <w:name w:val="AE96C1091FCC4EFFBF5927BBB78D2C1E"/>
  </w:style>
  <w:style w:type="paragraph" w:customStyle="1" w:styleId="02F411DEFB734F6A8A0C13D0549001F5">
    <w:name w:val="02F411DEFB734F6A8A0C13D0549001F5"/>
  </w:style>
  <w:style w:type="paragraph" w:customStyle="1" w:styleId="0D6EE234024C4A6EB116F42CB3354FD8">
    <w:name w:val="0D6EE234024C4A6EB116F42CB3354FD8"/>
  </w:style>
  <w:style w:type="paragraph" w:customStyle="1" w:styleId="A9CC465FD5194B8FAEFC997389BBF001">
    <w:name w:val="A9CC465FD5194B8FAEFC997389BBF001"/>
  </w:style>
  <w:style w:type="paragraph" w:customStyle="1" w:styleId="E200967E80FC456CB42EAD6981CAADEF">
    <w:name w:val="E200967E80FC456CB42EAD6981CAADEF"/>
  </w:style>
  <w:style w:type="paragraph" w:customStyle="1" w:styleId="A0393F1470E54C0BAD5B98E7D950D8FD">
    <w:name w:val="A0393F1470E54C0BAD5B98E7D950D8FD"/>
  </w:style>
  <w:style w:type="paragraph" w:customStyle="1" w:styleId="C8969A33A29E4F82908CBD3340C64F93">
    <w:name w:val="C8969A33A29E4F82908CBD3340C64F93"/>
  </w:style>
  <w:style w:type="paragraph" w:customStyle="1" w:styleId="872D58240D7F4797ABDDD1753FCB3D1A">
    <w:name w:val="872D58240D7F4797ABDDD1753FCB3D1A"/>
  </w:style>
  <w:style w:type="paragraph" w:customStyle="1" w:styleId="158ED5D5660340DD93370BE64E0EFA7C">
    <w:name w:val="158ED5D5660340DD93370BE64E0EFA7C"/>
  </w:style>
  <w:style w:type="paragraph" w:customStyle="1" w:styleId="98474E70D2C54086BC15103616FF3A07">
    <w:name w:val="98474E70D2C54086BC15103616FF3A07"/>
  </w:style>
  <w:style w:type="paragraph" w:customStyle="1" w:styleId="EA01E245A1D043328F21A9D60E332B59">
    <w:name w:val="EA01E245A1D043328F21A9D60E332B59"/>
  </w:style>
  <w:style w:type="paragraph" w:customStyle="1" w:styleId="C5241DBC9CC140BF8DB86B468CA0B6BD">
    <w:name w:val="C5241DBC9CC140BF8DB86B468CA0B6BD"/>
  </w:style>
  <w:style w:type="paragraph" w:customStyle="1" w:styleId="EBB7C266B2FD4C0CA0A08E3B214C16D2">
    <w:name w:val="EBB7C266B2FD4C0CA0A08E3B214C16D2"/>
  </w:style>
  <w:style w:type="paragraph" w:customStyle="1" w:styleId="311A578C4AC94B7593983A4500675938">
    <w:name w:val="311A578C4AC94B7593983A4500675938"/>
  </w:style>
  <w:style w:type="paragraph" w:customStyle="1" w:styleId="45A1B54FA83541F6A14671C08F519B87">
    <w:name w:val="45A1B54FA83541F6A14671C08F519B87"/>
  </w:style>
  <w:style w:type="paragraph" w:customStyle="1" w:styleId="BF368A6AB5444091B61512A5806F1949">
    <w:name w:val="BF368A6AB5444091B61512A5806F1949"/>
  </w:style>
  <w:style w:type="paragraph" w:customStyle="1" w:styleId="998CCB18310844EA8B00EB73BF09B6B0">
    <w:name w:val="998CCB18310844EA8B00EB73BF09B6B0"/>
  </w:style>
  <w:style w:type="paragraph" w:customStyle="1" w:styleId="C457521E9EF346AABC2CF4F8AC5CD5BE">
    <w:name w:val="C457521E9EF346AABC2CF4F8AC5CD5BE"/>
  </w:style>
  <w:style w:type="paragraph" w:customStyle="1" w:styleId="196C8E762C574B45A525AE03B47708EC">
    <w:name w:val="196C8E762C574B45A525AE03B47708EC"/>
  </w:style>
  <w:style w:type="paragraph" w:customStyle="1" w:styleId="B1E519AF8425479C90C24C2A40E6DF72">
    <w:name w:val="B1E519AF8425479C90C24C2A40E6DF72"/>
  </w:style>
  <w:style w:type="paragraph" w:customStyle="1" w:styleId="31CCABBD5736459B9AD381F98DD1CA2B">
    <w:name w:val="31CCABBD5736459B9AD381F98DD1CA2B"/>
    <w:rsid w:val="007A6C91"/>
  </w:style>
  <w:style w:type="paragraph" w:customStyle="1" w:styleId="83B07A2FEEF74EA098B830BD118382CF">
    <w:name w:val="83B07A2FEEF74EA098B830BD118382CF"/>
    <w:rsid w:val="007A6C91"/>
  </w:style>
  <w:style w:type="paragraph" w:customStyle="1" w:styleId="081B19757BCE4BF492F3B16F2F8A7A5E">
    <w:name w:val="081B19757BCE4BF492F3B16F2F8A7A5E"/>
    <w:rsid w:val="007A6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MOO.dotx</Template>
  <TotalTime>39</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tuan</dc:creator>
  <cp:keywords/>
  <dc:description/>
  <cp:lastModifiedBy>admin</cp:lastModifiedBy>
  <cp:revision>2</cp:revision>
  <dcterms:created xsi:type="dcterms:W3CDTF">2017-12-19T05:37:00Z</dcterms:created>
  <dcterms:modified xsi:type="dcterms:W3CDTF">2017-12-19T06:16:00Z</dcterms:modified>
</cp:coreProperties>
</file>